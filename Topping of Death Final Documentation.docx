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3E" w:rsidRDefault="00B5113F">
      <w:r>
        <w:t>Topping of Death Final Documentation</w:t>
      </w:r>
    </w:p>
    <w:p w:rsidR="00B5113F" w:rsidRDefault="00B5113F" w:rsidP="00B5113F">
      <w:pPr>
        <w:pStyle w:val="ListParagraph"/>
        <w:numPr>
          <w:ilvl w:val="0"/>
          <w:numId w:val="1"/>
        </w:numPr>
      </w:pPr>
      <w:r>
        <w:t xml:space="preserve"> I began wanting to make a game that was similar to Super Mario Brothers Classic Arcade where Mario has a gun.  While testing a few things, I found it incredibly fun to just jump and try to hit a horizontally moving enemies.</w:t>
      </w:r>
    </w:p>
    <w:p w:rsidR="00F02E9B" w:rsidRDefault="00F02E9B" w:rsidP="00F02E9B">
      <w:pPr>
        <w:pStyle w:val="ListParagraph"/>
      </w:pPr>
    </w:p>
    <w:p w:rsidR="00B5113F" w:rsidRDefault="00B5113F" w:rsidP="00B5113F">
      <w:pPr>
        <w:pStyle w:val="ListParagraph"/>
        <w:numPr>
          <w:ilvl w:val="0"/>
          <w:numId w:val="1"/>
        </w:numPr>
      </w:pPr>
      <w:r>
        <w:t>Well, I used images throughout the game, whether it be the enemy, player or even the background image.  There are sound effects for each action in the game, including background song.  I drew text to the screen in a style similar to the game and used the same font for everything.  The enemies and player are both animated.</w:t>
      </w:r>
    </w:p>
    <w:p w:rsidR="00B5113F" w:rsidRDefault="00B5113F" w:rsidP="00B5113F">
      <w:pPr>
        <w:pStyle w:val="ListParagraph"/>
      </w:pPr>
    </w:p>
    <w:p w:rsidR="00B5113F" w:rsidRDefault="00B5113F" w:rsidP="00B5113F">
      <w:pPr>
        <w:pStyle w:val="ListParagraph"/>
      </w:pPr>
      <w:r>
        <w:t>The game controls pretty well with the keys I chose to use.</w:t>
      </w:r>
    </w:p>
    <w:p w:rsidR="00B5113F" w:rsidRDefault="00B5113F" w:rsidP="00B5113F">
      <w:pPr>
        <w:pStyle w:val="ListParagraph"/>
      </w:pPr>
    </w:p>
    <w:p w:rsidR="00B5113F" w:rsidRDefault="00B5113F" w:rsidP="00B5113F">
      <w:pPr>
        <w:pStyle w:val="ListParagraph"/>
      </w:pPr>
      <w:r>
        <w:t xml:space="preserve">There are a few game screens in the game including a title screen, </w:t>
      </w:r>
      <w:r w:rsidR="00C4313E">
        <w:t>instructions</w:t>
      </w:r>
      <w:r>
        <w:t xml:space="preserve"> screen, game screen and an end game screen. </w:t>
      </w:r>
      <w:r w:rsidR="00C4313E">
        <w:t xml:space="preserve"> The game is similar to arcade games as in you try to score the most points before dying.</w:t>
      </w:r>
    </w:p>
    <w:p w:rsidR="00C4313E" w:rsidRDefault="00C4313E" w:rsidP="00B5113F">
      <w:pPr>
        <w:pStyle w:val="ListParagraph"/>
      </w:pPr>
    </w:p>
    <w:p w:rsidR="00C4313E" w:rsidRDefault="00C4313E" w:rsidP="00B5113F">
      <w:pPr>
        <w:pStyle w:val="ListParagraph"/>
      </w:pPr>
      <w:r>
        <w:t>I used Preload JS for this project and that’s it.</w:t>
      </w:r>
    </w:p>
    <w:p w:rsidR="00F02E9B" w:rsidRDefault="00F02E9B" w:rsidP="00B5113F">
      <w:pPr>
        <w:pStyle w:val="ListParagraph"/>
      </w:pPr>
    </w:p>
    <w:p w:rsidR="00C4313E" w:rsidRDefault="00F02E9B" w:rsidP="00C4313E">
      <w:pPr>
        <w:pStyle w:val="ListParagraph"/>
        <w:numPr>
          <w:ilvl w:val="0"/>
          <w:numId w:val="1"/>
        </w:numPr>
      </w:pPr>
      <w:r>
        <w:t>I think the thing that went really well would be the physics.  I think they are pretty tight and feel good.  I think that the floor collision detection went the worst.  It just went really badly, and it took me the longest to do for whatever reason.</w:t>
      </w:r>
    </w:p>
    <w:p w:rsidR="00F02E9B" w:rsidRDefault="00F02E9B" w:rsidP="00F02E9B">
      <w:pPr>
        <w:pStyle w:val="ListParagraph"/>
      </w:pPr>
    </w:p>
    <w:p w:rsidR="00F02E9B" w:rsidRDefault="00F02E9B" w:rsidP="00C4313E">
      <w:pPr>
        <w:pStyle w:val="ListParagraph"/>
        <w:numPr>
          <w:ilvl w:val="0"/>
          <w:numId w:val="1"/>
        </w:numPr>
      </w:pPr>
      <w:r>
        <w:t xml:space="preserve">I used the images from the game Contra for the NES for the player.  The fly image I drew myself as well as the floor.  For the background I found a brick texture and messed with it Photoshop.  The sound effects I generated in BFXR which is a free 8 bit sound generator.  The song in the background I got off of </w:t>
      </w:r>
      <w:proofErr w:type="spellStart"/>
      <w:r>
        <w:t>Newgrounds</w:t>
      </w:r>
      <w:proofErr w:type="spellEnd"/>
      <w:r>
        <w:t>, it is royalty free and I cite it on the main game page.</w:t>
      </w:r>
    </w:p>
    <w:p w:rsidR="00F02E9B" w:rsidRDefault="00F02E9B" w:rsidP="00F02E9B">
      <w:pPr>
        <w:pStyle w:val="ListParagraph"/>
      </w:pPr>
    </w:p>
    <w:p w:rsidR="00F02E9B" w:rsidRDefault="00F02E9B" w:rsidP="00C4313E">
      <w:pPr>
        <w:pStyle w:val="ListParagraph"/>
        <w:numPr>
          <w:ilvl w:val="0"/>
          <w:numId w:val="1"/>
        </w:numPr>
      </w:pPr>
      <w:r>
        <w:t>I worked by myself.</w:t>
      </w:r>
    </w:p>
    <w:p w:rsidR="00F02E9B" w:rsidRDefault="00F02E9B" w:rsidP="00F02E9B">
      <w:pPr>
        <w:pStyle w:val="ListParagraph"/>
      </w:pPr>
    </w:p>
    <w:p w:rsidR="00F02E9B" w:rsidRDefault="00F02E9B" w:rsidP="00C4313E">
      <w:pPr>
        <w:pStyle w:val="ListParagraph"/>
        <w:numPr>
          <w:ilvl w:val="0"/>
          <w:numId w:val="1"/>
        </w:numPr>
      </w:pPr>
      <w:r>
        <w:t>92%</w:t>
      </w:r>
      <w:bookmarkStart w:id="0" w:name="_GoBack"/>
      <w:bookmarkEnd w:id="0"/>
    </w:p>
    <w:sectPr w:rsidR="00F0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47944"/>
    <w:multiLevelType w:val="hybridMultilevel"/>
    <w:tmpl w:val="634C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3F"/>
    <w:rsid w:val="00250006"/>
    <w:rsid w:val="00427D4E"/>
    <w:rsid w:val="00B5113F"/>
    <w:rsid w:val="00C4313E"/>
    <w:rsid w:val="00F0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6AB22-16F4-4890-A8F6-72CC71E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1553A215</Template>
  <TotalTime>17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KARLSRUHER (RIT Student)</dc:creator>
  <cp:keywords/>
  <dc:description/>
  <cp:lastModifiedBy>JORDAN KARLSRUHER (RIT Student)</cp:lastModifiedBy>
  <cp:revision>2</cp:revision>
  <dcterms:created xsi:type="dcterms:W3CDTF">2014-10-22T01:13:00Z</dcterms:created>
  <dcterms:modified xsi:type="dcterms:W3CDTF">2014-10-22T01:30:00Z</dcterms:modified>
</cp:coreProperties>
</file>